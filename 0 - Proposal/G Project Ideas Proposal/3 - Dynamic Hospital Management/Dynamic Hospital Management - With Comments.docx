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3F21F" w14:textId="10F67A3E" w:rsidR="00D52905" w:rsidRDefault="00B838E5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GRADUATION </w:t>
      </w:r>
      <w:r w:rsidR="00432A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PROJECT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  <w:r w:rsidR="003F49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PROPOSAL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</w:p>
    <w:p w14:paraId="023C7B63" w14:textId="77777777" w:rsidR="00350DF7" w:rsidRPr="00EC4A84" w:rsidRDefault="00350DF7" w:rsidP="00350DF7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p w14:paraId="65563CA2" w14:textId="2F688121" w:rsidR="00EC3071" w:rsidRDefault="0061404A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Dynamic </w:t>
      </w:r>
      <w:r w:rsidR="00AB482D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H</w:t>
      </w: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ospital </w:t>
      </w:r>
      <w:r w:rsidR="00AB482D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M</w:t>
      </w: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anagement system </w:t>
      </w:r>
    </w:p>
    <w:p w14:paraId="3861117C" w14:textId="77777777" w:rsidR="003232C3" w:rsidRDefault="003232C3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</w:pPr>
      <w:r w:rsidRPr="003232C3"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  <w:t>PROJECT PROPOSAL</w:t>
      </w:r>
    </w:p>
    <w:p w14:paraId="7EE88B79" w14:textId="16CC0753" w:rsidR="003232C3" w:rsidRPr="00350DF7" w:rsidRDefault="00653D65" w:rsidP="00EC3071">
      <w:pPr>
        <w:jc w:val="center"/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</w:pPr>
      <w:r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  <w:t xml:space="preserve">October 10 </w:t>
      </w:r>
      <w:r w:rsidR="00C17EC4"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  <w:t>/2019</w:t>
      </w:r>
    </w:p>
    <w:p w14:paraId="3A3BA176" w14:textId="7B4A49D7" w:rsidR="00EC3071" w:rsidRPr="00350DF7" w:rsidRDefault="00EC3071" w:rsidP="00EC3071">
      <w:pPr>
        <w:jc w:val="center"/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</w:pPr>
    </w:p>
    <w:p w14:paraId="1CADF320" w14:textId="77777777" w:rsidR="00EC3071" w:rsidRPr="00EC4A84" w:rsidRDefault="00EC3071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tbl>
      <w:tblPr>
        <w:tblW w:w="114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0"/>
        <w:gridCol w:w="559"/>
        <w:gridCol w:w="7470"/>
        <w:gridCol w:w="1991"/>
      </w:tblGrid>
      <w:tr w:rsidR="00EC3071" w:rsidRPr="0094694C" w14:paraId="584A0DD9" w14:textId="77777777" w:rsidTr="009C5E97">
        <w:trPr>
          <w:trHeight w:val="1290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5854E27F" w14:textId="0A77D75F" w:rsidR="00EC3071" w:rsidRPr="000070F1" w:rsidRDefault="009C5E97" w:rsidP="009C5E9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commentRangeStart w:id="0"/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PROJECT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Description</w:t>
            </w:r>
            <w:commentRangeEnd w:id="0"/>
            <w:r w:rsidR="000249F5">
              <w:rPr>
                <w:rStyle w:val="CommentReference"/>
              </w:rPr>
              <w:commentReference w:id="0"/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50C425C4" w14:textId="77777777" w:rsidR="00D953FE" w:rsidRDefault="00C17EC4" w:rsidP="00D953FE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Manage hospitals and wrap its departments together</w:t>
            </w:r>
            <w:r w:rsidR="00BF0678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4B82141A" w14:textId="487A80C4" w:rsidR="00C32622" w:rsidRPr="00D953FE" w:rsidRDefault="00D953FE" w:rsidP="00D953FE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EC5658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here is not </w:t>
            </w:r>
            <w:r w:rsidR="00350FBA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any </w:t>
            </w:r>
            <w:r w:rsidR="00FA172B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dynamicity </w:t>
            </w:r>
            <w:r w:rsidR="00350FBA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when we talk about competitors. </w:t>
            </w:r>
          </w:p>
        </w:tc>
      </w:tr>
      <w:tr w:rsidR="00EC3071" w:rsidRPr="0094694C" w14:paraId="5463809D" w14:textId="77777777" w:rsidTr="009C5E97">
        <w:trPr>
          <w:trHeight w:val="2537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2C0226F5" w14:textId="77777777" w:rsidR="00EC3071" w:rsidRPr="000070F1" w:rsidRDefault="00EC4A84" w:rsidP="009C5E9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OBJECTIVES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7F9F85B8" w14:textId="7D1A3231" w:rsidR="00EC3071" w:rsidRPr="00D953FE" w:rsidRDefault="00BF0678" w:rsidP="00D953FE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make it fit at any position.</w:t>
            </w:r>
          </w:p>
          <w:p w14:paraId="4D0FDF27" w14:textId="278A55E7" w:rsidR="00752952" w:rsidRPr="00D953FE" w:rsidRDefault="00D953FE" w:rsidP="00D953FE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dynamicity</w:t>
            </w:r>
            <w:r w:rsidR="00752952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8336C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add any service to the hospital.</w:t>
            </w:r>
          </w:p>
          <w:p w14:paraId="21570F92" w14:textId="26B1CADC" w:rsidR="00D953FE" w:rsidRDefault="00F8336C" w:rsidP="00D953FE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make </w:t>
            </w:r>
            <w:r w:rsid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API</w:t>
            </w: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 available for plugins</w:t>
            </w:r>
            <w:r w:rsid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699D58C6" w14:textId="03BA4D49" w:rsidR="00F8336C" w:rsidRPr="00D953FE" w:rsidRDefault="00F8336C" w:rsidP="00D953FE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configuration </w:t>
            </w:r>
            <w:r w:rsid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UI</w:t>
            </w:r>
            <w:r w:rsidR="005B3E82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change roles for the current </w:t>
            </w:r>
            <w:r w:rsidR="005844E7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services and departments.</w:t>
            </w:r>
          </w:p>
        </w:tc>
      </w:tr>
      <w:tr w:rsidR="00AC3112" w:rsidRPr="0094694C" w14:paraId="27F17C0A" w14:textId="77777777" w:rsidTr="009C5E97">
        <w:trPr>
          <w:trHeight w:val="4589"/>
        </w:trPr>
        <w:tc>
          <w:tcPr>
            <w:tcW w:w="1420" w:type="dxa"/>
            <w:shd w:val="clear" w:color="000000" w:fill="316886"/>
            <w:vAlign w:val="center"/>
          </w:tcPr>
          <w:p w14:paraId="246B555C" w14:textId="6998D6BB" w:rsidR="00AC3112" w:rsidRPr="000070F1" w:rsidRDefault="00AC3112" w:rsidP="009C5E9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commentRangeStart w:id="1"/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Modules</w:t>
            </w:r>
            <w:commentRangeEnd w:id="1"/>
            <w:r w:rsidR="000249F5">
              <w:rPr>
                <w:rStyle w:val="CommentReference"/>
              </w:rPr>
              <w:commentReference w:id="1"/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44B67D4B" w14:textId="77777777" w:rsidR="00AC3112" w:rsidRPr="00F40251" w:rsidRDefault="00AC3112" w:rsidP="00F40251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563A52" w:rsidRPr="0094694C" w14:paraId="1632E1E2" w14:textId="77777777" w:rsidTr="007923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0"/>
        </w:trPr>
        <w:tc>
          <w:tcPr>
            <w:tcW w:w="11440" w:type="dxa"/>
            <w:gridSpan w:val="4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6A6A6"/>
            </w:tcBorders>
            <w:shd w:val="clear" w:color="000000" w:fill="2F2F2F" w:themeFill="text2" w:themeFillShade="80"/>
            <w:vAlign w:val="center"/>
          </w:tcPr>
          <w:p w14:paraId="3B6B15DF" w14:textId="77777777" w:rsidR="00563A52" w:rsidRPr="0094694C" w:rsidRDefault="00563A52" w:rsidP="00AC4B7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commentRangeStart w:id="2"/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</w:t>
            </w:r>
            <w:commentRangeEnd w:id="2"/>
            <w:r w:rsidR="00DB67A8">
              <w:rPr>
                <w:rStyle w:val="CommentReference"/>
              </w:rPr>
              <w:commentReference w:id="2"/>
            </w:r>
          </w:p>
        </w:tc>
      </w:tr>
      <w:tr w:rsidR="00C13135" w:rsidRPr="0094694C" w14:paraId="7350151D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7"/>
        </w:trPr>
        <w:tc>
          <w:tcPr>
            <w:tcW w:w="1979" w:type="dxa"/>
            <w:gridSpan w:val="2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391054B9" w14:textId="77777777" w:rsidR="00EC4A84" w:rsidRPr="00EC4A84" w:rsidRDefault="00EC4A84" w:rsidP="00563A52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PHASE</w:t>
            </w:r>
          </w:p>
        </w:tc>
        <w:tc>
          <w:tcPr>
            <w:tcW w:w="7470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428F0AD5" w14:textId="77777777" w:rsidR="00EC4A84" w:rsidRPr="00EC4A84" w:rsidRDefault="00EC4A84" w:rsidP="00563A52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TASK</w:t>
            </w:r>
          </w:p>
        </w:tc>
        <w:tc>
          <w:tcPr>
            <w:tcW w:w="1991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049F6E1E" w14:textId="77777777" w:rsidR="00EC4A84" w:rsidRPr="00EC4A84" w:rsidRDefault="00EC4A84" w:rsidP="00EC4A84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START &amp; END DATES</w:t>
            </w:r>
          </w:p>
        </w:tc>
      </w:tr>
      <w:tr w:rsidR="00E12367" w:rsidRPr="0094694C" w14:paraId="07D21923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46FDC8" w14:textId="3B1F0152" w:rsidR="00E12367" w:rsidRPr="00EC4A84" w:rsidRDefault="00E12367" w:rsidP="00E1236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82D26C" w14:textId="2F827CCF" w:rsidR="00E12367" w:rsidRPr="00EC4A84" w:rsidRDefault="00E12367" w:rsidP="00E12367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DC1BF5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Elicitation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 of requirement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FAD8C2" w14:textId="77777777" w:rsidR="00E12367" w:rsidRPr="008400A3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From: 9/10/2019</w:t>
            </w:r>
          </w:p>
          <w:p w14:paraId="2DCF613C" w14:textId="215A4FDD" w:rsidR="00E12367" w:rsidRPr="00E12367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12367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20/10/2019</w:t>
            </w:r>
          </w:p>
        </w:tc>
      </w:tr>
      <w:tr w:rsidR="00E12367" w:rsidRPr="0094694C" w14:paraId="44B736EA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1AFB21" w14:textId="20B68C68" w:rsidR="00E12367" w:rsidRPr="00EC4A84" w:rsidRDefault="00E12367" w:rsidP="00E1236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20E94C" w14:textId="16353153" w:rsidR="00E12367" w:rsidRPr="00EC4A84" w:rsidRDefault="00E12367" w:rsidP="00E12367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Preparation, Planning, Define tasks and estimated timeframe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B1F1D5" w14:textId="77777777" w:rsidR="00E12367" w:rsidRPr="008400A3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23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/10/2019</w:t>
            </w:r>
          </w:p>
          <w:p w14:paraId="09A2C6F4" w14:textId="72972017" w:rsidR="00E12367" w:rsidRPr="00E12367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12367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23/11/2019</w:t>
            </w:r>
          </w:p>
        </w:tc>
      </w:tr>
      <w:tr w:rsidR="00E12367" w:rsidRPr="0094694C" w14:paraId="397C5801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3C280AC" w14:textId="2AB6F689" w:rsidR="00E12367" w:rsidRPr="00EC4A84" w:rsidRDefault="00E12367" w:rsidP="00E1236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CF1097" w14:textId="481CBA10" w:rsidR="00E12367" w:rsidRPr="00EC4A84" w:rsidRDefault="00E12367" w:rsidP="00E12367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Analysis and validate the requirement and Use Case Diagram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1ADEEB" w14:textId="77777777" w:rsidR="00E12367" w:rsidRPr="008400A3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7DBC3CFB" w14:textId="4EE68E73" w:rsidR="00E12367" w:rsidRPr="00E12367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12367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25/12/2019</w:t>
            </w:r>
          </w:p>
        </w:tc>
      </w:tr>
      <w:tr w:rsidR="00E12367" w:rsidRPr="0094694C" w14:paraId="44BC0FEF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48EAB6" w14:textId="7DF3AAA4" w:rsidR="00E12367" w:rsidRPr="00EC4A84" w:rsidRDefault="00E12367" w:rsidP="00E1236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614BD7" w14:textId="07E63FC1" w:rsidR="00E12367" w:rsidRPr="00EC4A84" w:rsidRDefault="00E12367" w:rsidP="00E12367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Architecture and Detailed Design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28916D" w14:textId="77777777" w:rsidR="00E12367" w:rsidRPr="008400A3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30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19A75D89" w14:textId="5A5FD2EB" w:rsidR="00E12367" w:rsidRPr="00E12367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12367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15/1/2019</w:t>
            </w:r>
          </w:p>
        </w:tc>
      </w:tr>
      <w:tr w:rsidR="00B50830" w:rsidRPr="0094694C" w14:paraId="64243F32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40DCC5" w14:textId="13711AA3" w:rsidR="00B50830" w:rsidRDefault="00B50830" w:rsidP="00B5083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8622126" w14:textId="7517A92B" w:rsidR="00B50830" w:rsidRDefault="00B50830" w:rsidP="00B50830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WB Testing (Unit &amp; Integration &amp; System test) and BB Testing (Smoke &amp; Load &amp; Acceptance &amp; View test)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E367E32" w14:textId="77777777" w:rsidR="00B50830" w:rsidRPr="008400A3" w:rsidRDefault="00B50830" w:rsidP="00B50830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079E6F66" w14:textId="1B941DA2" w:rsidR="00B50830" w:rsidRPr="008400A3" w:rsidRDefault="00B50830" w:rsidP="00B50830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To: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20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6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</w:tbl>
    <w:p w14:paraId="3AC604E0" w14:textId="32EA7F83" w:rsidR="001E4F6B" w:rsidRPr="001E4F6B" w:rsidRDefault="001E4F6B" w:rsidP="001E4F6B">
      <w:pPr>
        <w:tabs>
          <w:tab w:val="left" w:pos="1380"/>
        </w:tabs>
        <w:rPr>
          <w:rFonts w:ascii="Century Gothic" w:hAnsi="Century Gothic" w:cs="Times New Roman"/>
        </w:rPr>
      </w:pPr>
    </w:p>
    <w:sectPr w:rsidR="001E4F6B" w:rsidRPr="001E4F6B" w:rsidSect="0094694C">
      <w:headerReference w:type="default" r:id="rId11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OHAIB FAROUKH" w:date="2019-10-12T23:14:00Z" w:initials="SF">
    <w:p w14:paraId="0B8E99A0" w14:textId="16AF04B9" w:rsidR="000249F5" w:rsidRDefault="00582D25" w:rsidP="000249F5">
      <w:pPr>
        <w:pStyle w:val="CommentText"/>
      </w:pPr>
      <w:r>
        <w:t xml:space="preserve">Please </w:t>
      </w:r>
      <w:r w:rsidR="000249F5">
        <w:rPr>
          <w:rStyle w:val="CommentReference"/>
        </w:rPr>
        <w:annotationRef/>
      </w:r>
      <w:r w:rsidR="000249F5">
        <w:t>Note field name Change and try to write a description for project purpose not count its functions.</w:t>
      </w:r>
    </w:p>
  </w:comment>
  <w:comment w:id="1" w:author="SOHAIB FAROUKH" w:date="2019-10-12T23:15:00Z" w:initials="SF">
    <w:p w14:paraId="0F5F283A" w14:textId="6080FCF4" w:rsidR="000249F5" w:rsidRDefault="000249F5">
      <w:pPr>
        <w:pStyle w:val="CommentText"/>
      </w:pPr>
      <w:r>
        <w:rPr>
          <w:rStyle w:val="CommentReference"/>
        </w:rPr>
        <w:annotationRef/>
      </w:r>
      <w:r>
        <w:t>Fill this new field</w:t>
      </w:r>
      <w:r w:rsidR="00006A80">
        <w:t xml:space="preserve"> please</w:t>
      </w:r>
    </w:p>
  </w:comment>
  <w:comment w:id="2" w:author="SOHAIB FAROUKH" w:date="2019-10-12T23:16:00Z" w:initials="SF">
    <w:p w14:paraId="1D900E39" w14:textId="523FEFD2" w:rsidR="00DB67A8" w:rsidRDefault="00DB67A8">
      <w:pPr>
        <w:pStyle w:val="CommentText"/>
      </w:pPr>
      <w:r>
        <w:rPr>
          <w:rStyle w:val="CommentReference"/>
        </w:rPr>
        <w:annotationRef/>
      </w:r>
      <w:r>
        <w:t>Anny comment on this table content please inform me?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8E99A0" w15:done="0"/>
  <w15:commentEx w15:paraId="0F5F283A" w15:done="0"/>
  <w15:commentEx w15:paraId="1D900E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8E99A0" w16cid:durableId="214CDCC9"/>
  <w16cid:commentId w16cid:paraId="0F5F283A" w16cid:durableId="214CDD18"/>
  <w16cid:commentId w16cid:paraId="1D900E39" w16cid:durableId="214CDD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5A592" w14:textId="77777777" w:rsidR="003526A2" w:rsidRDefault="003526A2" w:rsidP="00DB2412">
      <w:r>
        <w:separator/>
      </w:r>
    </w:p>
  </w:endnote>
  <w:endnote w:type="continuationSeparator" w:id="0">
    <w:p w14:paraId="0AD0165D" w14:textId="77777777" w:rsidR="003526A2" w:rsidRDefault="003526A2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CE464" w14:textId="77777777" w:rsidR="003526A2" w:rsidRDefault="003526A2" w:rsidP="00DB2412">
      <w:r>
        <w:separator/>
      </w:r>
    </w:p>
  </w:footnote>
  <w:footnote w:type="continuationSeparator" w:id="0">
    <w:p w14:paraId="3BA24476" w14:textId="77777777" w:rsidR="003526A2" w:rsidRDefault="003526A2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6DAA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82004"/>
    <w:multiLevelType w:val="hybridMultilevel"/>
    <w:tmpl w:val="049AC7F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EAA14CE"/>
    <w:multiLevelType w:val="hybridMultilevel"/>
    <w:tmpl w:val="CF8E3558"/>
    <w:lvl w:ilvl="0" w:tplc="FDFC7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C3E60"/>
    <w:multiLevelType w:val="hybridMultilevel"/>
    <w:tmpl w:val="3E522A22"/>
    <w:lvl w:ilvl="0" w:tplc="FDFC7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A7CD9"/>
    <w:multiLevelType w:val="hybridMultilevel"/>
    <w:tmpl w:val="B1160CCC"/>
    <w:lvl w:ilvl="0" w:tplc="FDFC7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940CB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31174"/>
    <w:multiLevelType w:val="hybridMultilevel"/>
    <w:tmpl w:val="54D25C1A"/>
    <w:lvl w:ilvl="0" w:tplc="FDFC7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HAIB FAROUKH">
    <w15:presenceInfo w15:providerId="Windows Live" w15:userId="dbce92fc71234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D7"/>
    <w:rsid w:val="00000809"/>
    <w:rsid w:val="00005410"/>
    <w:rsid w:val="00006A80"/>
    <w:rsid w:val="000070F1"/>
    <w:rsid w:val="000102CA"/>
    <w:rsid w:val="000249F5"/>
    <w:rsid w:val="000707ED"/>
    <w:rsid w:val="000A6B42"/>
    <w:rsid w:val="000E7935"/>
    <w:rsid w:val="000F20D3"/>
    <w:rsid w:val="00107A05"/>
    <w:rsid w:val="00157F65"/>
    <w:rsid w:val="00165169"/>
    <w:rsid w:val="00181D3D"/>
    <w:rsid w:val="00192369"/>
    <w:rsid w:val="001A600D"/>
    <w:rsid w:val="001B014A"/>
    <w:rsid w:val="001C3F8B"/>
    <w:rsid w:val="001E4F6B"/>
    <w:rsid w:val="00200F2D"/>
    <w:rsid w:val="00246934"/>
    <w:rsid w:val="00251EDC"/>
    <w:rsid w:val="0028063E"/>
    <w:rsid w:val="00310B45"/>
    <w:rsid w:val="003232C3"/>
    <w:rsid w:val="00350DF7"/>
    <w:rsid w:val="00350FBA"/>
    <w:rsid w:val="003526A2"/>
    <w:rsid w:val="003573F5"/>
    <w:rsid w:val="003B510B"/>
    <w:rsid w:val="003D6150"/>
    <w:rsid w:val="003E4943"/>
    <w:rsid w:val="003E4F0D"/>
    <w:rsid w:val="003F4952"/>
    <w:rsid w:val="0040428F"/>
    <w:rsid w:val="00432A52"/>
    <w:rsid w:val="00437607"/>
    <w:rsid w:val="00442819"/>
    <w:rsid w:val="00464098"/>
    <w:rsid w:val="004711E1"/>
    <w:rsid w:val="00471C74"/>
    <w:rsid w:val="0047429C"/>
    <w:rsid w:val="0049296E"/>
    <w:rsid w:val="00492EED"/>
    <w:rsid w:val="004937B7"/>
    <w:rsid w:val="004A2939"/>
    <w:rsid w:val="004B61BE"/>
    <w:rsid w:val="00521646"/>
    <w:rsid w:val="00523569"/>
    <w:rsid w:val="00523965"/>
    <w:rsid w:val="005302C5"/>
    <w:rsid w:val="00553AE9"/>
    <w:rsid w:val="00563A52"/>
    <w:rsid w:val="00582D25"/>
    <w:rsid w:val="005844E7"/>
    <w:rsid w:val="005A42B5"/>
    <w:rsid w:val="005A5A20"/>
    <w:rsid w:val="005B3E82"/>
    <w:rsid w:val="005B4922"/>
    <w:rsid w:val="0061404A"/>
    <w:rsid w:val="00653D65"/>
    <w:rsid w:val="006549CF"/>
    <w:rsid w:val="0065609B"/>
    <w:rsid w:val="006666A2"/>
    <w:rsid w:val="00667BB5"/>
    <w:rsid w:val="00671F0C"/>
    <w:rsid w:val="006A3315"/>
    <w:rsid w:val="006B233B"/>
    <w:rsid w:val="00700904"/>
    <w:rsid w:val="00723482"/>
    <w:rsid w:val="0074716D"/>
    <w:rsid w:val="00752952"/>
    <w:rsid w:val="00781C86"/>
    <w:rsid w:val="00792325"/>
    <w:rsid w:val="007E0149"/>
    <w:rsid w:val="007E231D"/>
    <w:rsid w:val="007E5B5E"/>
    <w:rsid w:val="0083365C"/>
    <w:rsid w:val="008638D2"/>
    <w:rsid w:val="00887A56"/>
    <w:rsid w:val="008C1A69"/>
    <w:rsid w:val="008D1EAD"/>
    <w:rsid w:val="008D4D59"/>
    <w:rsid w:val="008E2435"/>
    <w:rsid w:val="00942DA6"/>
    <w:rsid w:val="0094694C"/>
    <w:rsid w:val="00985675"/>
    <w:rsid w:val="009C4521"/>
    <w:rsid w:val="009C5E97"/>
    <w:rsid w:val="00A02960"/>
    <w:rsid w:val="00A24B2D"/>
    <w:rsid w:val="00A41540"/>
    <w:rsid w:val="00A731F7"/>
    <w:rsid w:val="00A7502B"/>
    <w:rsid w:val="00AA303E"/>
    <w:rsid w:val="00AA50FA"/>
    <w:rsid w:val="00AB482D"/>
    <w:rsid w:val="00AC3112"/>
    <w:rsid w:val="00B02F13"/>
    <w:rsid w:val="00B0394E"/>
    <w:rsid w:val="00B1109C"/>
    <w:rsid w:val="00B45269"/>
    <w:rsid w:val="00B50830"/>
    <w:rsid w:val="00B63006"/>
    <w:rsid w:val="00B6597D"/>
    <w:rsid w:val="00B838E5"/>
    <w:rsid w:val="00B92110"/>
    <w:rsid w:val="00BB1426"/>
    <w:rsid w:val="00BC1A20"/>
    <w:rsid w:val="00BF0678"/>
    <w:rsid w:val="00C01A37"/>
    <w:rsid w:val="00C13135"/>
    <w:rsid w:val="00C17EC4"/>
    <w:rsid w:val="00C32622"/>
    <w:rsid w:val="00C827D7"/>
    <w:rsid w:val="00D06B25"/>
    <w:rsid w:val="00D16763"/>
    <w:rsid w:val="00D50C51"/>
    <w:rsid w:val="00D52905"/>
    <w:rsid w:val="00D620F1"/>
    <w:rsid w:val="00D8021D"/>
    <w:rsid w:val="00D953FE"/>
    <w:rsid w:val="00D96B95"/>
    <w:rsid w:val="00D970D9"/>
    <w:rsid w:val="00DB2412"/>
    <w:rsid w:val="00DB67A8"/>
    <w:rsid w:val="00E12367"/>
    <w:rsid w:val="00E33AA3"/>
    <w:rsid w:val="00EA104E"/>
    <w:rsid w:val="00EC3071"/>
    <w:rsid w:val="00EC4A84"/>
    <w:rsid w:val="00EC5658"/>
    <w:rsid w:val="00EF1A78"/>
    <w:rsid w:val="00F04F96"/>
    <w:rsid w:val="00F22F09"/>
    <w:rsid w:val="00F40251"/>
    <w:rsid w:val="00F45175"/>
    <w:rsid w:val="00F76C42"/>
    <w:rsid w:val="00F8336C"/>
    <w:rsid w:val="00FA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B9C29"/>
  <w15:chartTrackingRefBased/>
  <w15:docId w15:val="{355B1484-4187-4AC3-A8B5-F1AAF4B0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2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y\My%20Projects\New%20folder\0%20-%20Proposal\One%20Page%20Proposal\IC-One-Page-Project-Proposal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DF2875-E21B-41F2-8E15-2FC66920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IC-One-Page-Project-Proposal-Template-WORD.dotx</Template>
  <TotalTime>55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Faroukh</dc:creator>
  <cp:keywords/>
  <dc:description/>
  <cp:lastModifiedBy>SOHAIB FAROUKH</cp:lastModifiedBy>
  <cp:revision>45</cp:revision>
  <cp:lastPrinted>2017-10-13T16:21:00Z</cp:lastPrinted>
  <dcterms:created xsi:type="dcterms:W3CDTF">2019-10-12T10:18:00Z</dcterms:created>
  <dcterms:modified xsi:type="dcterms:W3CDTF">2019-10-12T20:17:00Z</dcterms:modified>
</cp:coreProperties>
</file>